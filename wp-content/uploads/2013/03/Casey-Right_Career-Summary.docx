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3F413" w14:textId="77777777" w:rsidR="00E25236" w:rsidRPr="005F4216" w:rsidRDefault="00E25236" w:rsidP="00E25236">
      <w:pPr>
        <w:rPr>
          <w:b/>
        </w:rPr>
      </w:pPr>
      <w:r w:rsidRPr="005F4216">
        <w:t>Director of Marketing and Public Relations who is in charge of managing different consignment/vintage stores in major cities.  Example</w:t>
      </w:r>
      <w:r w:rsidRPr="005F4216">
        <w:rPr>
          <w:b/>
        </w:rPr>
        <w:t>:</w:t>
      </w:r>
      <w:r w:rsidRPr="005F4216">
        <w:t xml:space="preserve"> Stores in Boston, San Francisco, Chicago, Los Angeles, and New York City. </w:t>
      </w:r>
      <w:r w:rsidRPr="005F4216">
        <w:rPr>
          <w:b/>
        </w:rPr>
        <w:t xml:space="preserve">  </w:t>
      </w:r>
    </w:p>
    <w:p w14:paraId="4BE72942" w14:textId="77777777" w:rsidR="00E25236" w:rsidRPr="005F4216" w:rsidRDefault="00E25236" w:rsidP="00E25236">
      <w:pPr>
        <w:rPr>
          <w:b/>
        </w:rPr>
      </w:pPr>
    </w:p>
    <w:p w14:paraId="7E26B731" w14:textId="77777777" w:rsidR="00E25236" w:rsidRPr="005F4216" w:rsidRDefault="00E25236" w:rsidP="00E25236">
      <w:r w:rsidRPr="005F4216">
        <w:t>Could be any apparel type of company – new or vintage.</w:t>
      </w:r>
    </w:p>
    <w:p w14:paraId="2E4EDA6C" w14:textId="77777777" w:rsidR="00F575A5" w:rsidRPr="005F4216" w:rsidRDefault="00F575A5" w:rsidP="00A41EC3"/>
    <w:p w14:paraId="221E3262" w14:textId="77777777" w:rsidR="00E25236" w:rsidRPr="003E5B45" w:rsidRDefault="00E25236" w:rsidP="00E2523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>Be My Best –it plays to my personality &amp; strengths</w:t>
      </w:r>
    </w:p>
    <w:p w14:paraId="7B7FA893" w14:textId="77777777" w:rsidR="00E25236" w:rsidRPr="005F4216" w:rsidRDefault="00E25236" w:rsidP="00A41EC3"/>
    <w:p w14:paraId="6B72FA79" w14:textId="77777777" w:rsidR="00E25236" w:rsidRPr="005F4216" w:rsidRDefault="00E25236" w:rsidP="00E25236">
      <w:pPr>
        <w:rPr>
          <w:rFonts w:ascii="Cambria" w:eastAsia="Cambria" w:hAnsi="Cambria" w:cs="Times New Roman"/>
          <w:b/>
          <w:sz w:val="28"/>
          <w:szCs w:val="28"/>
        </w:rPr>
      </w:pPr>
      <w:r w:rsidRPr="005F4216">
        <w:rPr>
          <w:b/>
          <w:sz w:val="28"/>
          <w:szCs w:val="28"/>
        </w:rPr>
        <w:t>1)</w:t>
      </w:r>
      <w:r w:rsidRPr="005F4216">
        <w:rPr>
          <w:sz w:val="28"/>
          <w:szCs w:val="28"/>
        </w:rPr>
        <w:t xml:space="preserve"> </w:t>
      </w:r>
      <w:r w:rsidRPr="005F4216">
        <w:rPr>
          <w:b/>
          <w:sz w:val="28"/>
          <w:szCs w:val="28"/>
        </w:rPr>
        <w:t>Personality -</w:t>
      </w:r>
      <w:r w:rsidRPr="005F4216">
        <w:rPr>
          <w:sz w:val="28"/>
          <w:szCs w:val="28"/>
        </w:rPr>
        <w:t xml:space="preserve"> </w:t>
      </w:r>
      <w:r w:rsidRPr="005F4216">
        <w:rPr>
          <w:rFonts w:ascii="Cambria" w:eastAsia="Cambria" w:hAnsi="Cambria" w:cs="Times New Roman"/>
          <w:b/>
          <w:sz w:val="28"/>
          <w:szCs w:val="28"/>
        </w:rPr>
        <w:t>I am an ENFJ</w:t>
      </w:r>
    </w:p>
    <w:p w14:paraId="34FFE387" w14:textId="77777777" w:rsidR="00E25236" w:rsidRPr="005F4216" w:rsidRDefault="00E25236" w:rsidP="00E25236"/>
    <w:p w14:paraId="66397C17" w14:textId="465A7A70" w:rsidR="00D932F6" w:rsidRPr="005F4216" w:rsidRDefault="00D932F6" w:rsidP="00D932F6">
      <w:pPr>
        <w:rPr>
          <w:rFonts w:ascii="Times New Roman" w:hAnsi="Times New Roman"/>
        </w:rPr>
      </w:pPr>
      <w:r w:rsidRPr="005F4216">
        <w:rPr>
          <w:rFonts w:ascii="Times New Roman" w:hAnsi="Times New Roman"/>
        </w:rPr>
        <w:t>This is an ideal personality for marketing and/or public relations professionals.</w:t>
      </w:r>
    </w:p>
    <w:p w14:paraId="12C3379F" w14:textId="77777777" w:rsidR="00D932F6" w:rsidRPr="005F4216" w:rsidRDefault="00D932F6" w:rsidP="00E25236"/>
    <w:p w14:paraId="57C8775A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E</w:t>
      </w:r>
      <w:r w:rsidRPr="005F4216">
        <w:rPr>
          <w:rFonts w:ascii="Cambria" w:eastAsia="Cambria" w:hAnsi="Cambria" w:cs="Times New Roman"/>
        </w:rPr>
        <w:t xml:space="preserve"> (Extraversion): I focus on the outer world of people and activity</w:t>
      </w:r>
    </w:p>
    <w:p w14:paraId="32ABAA9D" w14:textId="77777777" w:rsidR="000942B7" w:rsidRPr="005F4216" w:rsidRDefault="000942B7" w:rsidP="000942B7">
      <w:pPr>
        <w:numPr>
          <w:ilvl w:val="1"/>
          <w:numId w:val="1"/>
        </w:numPr>
        <w:autoSpaceDE w:val="0"/>
        <w:autoSpaceDN w:val="0"/>
        <w:adjustRightInd w:val="0"/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</w:rPr>
        <w:t xml:space="preserve">Company of others energizes me more than working alone </w:t>
      </w:r>
    </w:p>
    <w:p w14:paraId="24B44444" w14:textId="40055E87" w:rsidR="000942B7" w:rsidRPr="005F4216" w:rsidRDefault="000942B7" w:rsidP="000942B7">
      <w:pPr>
        <w:numPr>
          <w:ilvl w:val="1"/>
          <w:numId w:val="1"/>
        </w:numPr>
        <w:autoSpaceDE w:val="0"/>
        <w:autoSpaceDN w:val="0"/>
        <w:adjustRightInd w:val="0"/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</w:rPr>
        <w:t xml:space="preserve">Always been drawn to team sports </w:t>
      </w:r>
    </w:p>
    <w:p w14:paraId="40979235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N</w:t>
      </w:r>
      <w:r w:rsidRPr="005F4216">
        <w:rPr>
          <w:rFonts w:ascii="Cambria" w:eastAsia="Cambria" w:hAnsi="Cambria" w:cs="Times New Roman"/>
        </w:rPr>
        <w:t xml:space="preserve"> (Intuition): I see the big picture and focus on future possibilities</w:t>
      </w:r>
    </w:p>
    <w:p w14:paraId="11AD6E6A" w14:textId="5D831446" w:rsidR="005F4216" w:rsidRPr="005F4216" w:rsidRDefault="005F4216" w:rsidP="005F4216">
      <w:pPr>
        <w:numPr>
          <w:ilvl w:val="1"/>
          <w:numId w:val="1"/>
        </w:numPr>
        <w:rPr>
          <w:rFonts w:ascii="Cambria" w:eastAsia="Cambria" w:hAnsi="Cambria" w:cs="Times New Roman"/>
        </w:rPr>
      </w:pPr>
      <w:r w:rsidRPr="005F4216">
        <w:rPr>
          <w:rFonts w:cs="Trebuchet MS"/>
          <w:szCs w:val="26"/>
        </w:rPr>
        <w:t>Work for a company that allows me to brainstorm ideas</w:t>
      </w:r>
    </w:p>
    <w:p w14:paraId="11D0E548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F</w:t>
      </w:r>
      <w:r w:rsidRPr="005F4216">
        <w:rPr>
          <w:rFonts w:ascii="Cambria" w:eastAsia="Cambria" w:hAnsi="Cambria" w:cs="Times New Roman"/>
        </w:rPr>
        <w:t xml:space="preserve"> (Feeling): I make decisions based on values and subjective evaluation of people-centered concerns</w:t>
      </w:r>
    </w:p>
    <w:p w14:paraId="262B581C" w14:textId="69BE2B6B" w:rsidR="005F4216" w:rsidRPr="005F4216" w:rsidRDefault="005F4216" w:rsidP="005F421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5F4216">
        <w:rPr>
          <w:rFonts w:ascii="Times New Roman" w:hAnsi="Times New Roman"/>
        </w:rPr>
        <w:t>Gift for understanding other’s people’s feelings</w:t>
      </w:r>
    </w:p>
    <w:p w14:paraId="15F8AF76" w14:textId="77777777" w:rsidR="00E25236" w:rsidRPr="005F4216" w:rsidRDefault="00E25236" w:rsidP="00E25236">
      <w:pPr>
        <w:numPr>
          <w:ilvl w:val="0"/>
          <w:numId w:val="1"/>
        </w:numPr>
      </w:pPr>
      <w:r w:rsidRPr="005F4216">
        <w:rPr>
          <w:rFonts w:ascii="Cambria" w:eastAsia="Cambria" w:hAnsi="Cambria" w:cs="Times New Roman"/>
          <w:b/>
        </w:rPr>
        <w:t>J</w:t>
      </w:r>
      <w:r w:rsidRPr="005F4216">
        <w:rPr>
          <w:rFonts w:ascii="Cambria" w:eastAsia="Cambria" w:hAnsi="Cambria" w:cs="Times New Roman"/>
        </w:rPr>
        <w:t xml:space="preserve"> (Judging): I like a planned and organized approach</w:t>
      </w:r>
    </w:p>
    <w:p w14:paraId="7053391D" w14:textId="43C2EDE5" w:rsidR="005F4216" w:rsidRPr="005F4216" w:rsidRDefault="005F4216" w:rsidP="005F4216">
      <w:pPr>
        <w:numPr>
          <w:ilvl w:val="1"/>
          <w:numId w:val="1"/>
        </w:numPr>
      </w:pPr>
      <w:r w:rsidRPr="005F4216">
        <w:rPr>
          <w:rFonts w:ascii="Times New Roman" w:hAnsi="Times New Roman"/>
        </w:rPr>
        <w:t>Highly productive, organized, have a lot of energy</w:t>
      </w:r>
    </w:p>
    <w:p w14:paraId="19A7BDF3" w14:textId="77777777" w:rsidR="00D932F6" w:rsidRPr="005F4216" w:rsidRDefault="00D932F6" w:rsidP="00D932F6">
      <w:pPr>
        <w:ind w:left="720"/>
        <w:rPr>
          <w:rFonts w:ascii="Times New Roman" w:hAnsi="Times New Roman"/>
        </w:rPr>
      </w:pPr>
    </w:p>
    <w:p w14:paraId="3844A6FF" w14:textId="30DA81FF" w:rsidR="00E25236" w:rsidRPr="005F4216" w:rsidRDefault="00E25236" w:rsidP="00E25236">
      <w:pPr>
        <w:rPr>
          <w:sz w:val="28"/>
          <w:szCs w:val="28"/>
        </w:rPr>
      </w:pPr>
      <w:r w:rsidRPr="005F4216">
        <w:rPr>
          <w:sz w:val="28"/>
          <w:szCs w:val="28"/>
        </w:rPr>
        <w:t xml:space="preserve">2) </w:t>
      </w:r>
      <w:r w:rsidRPr="005F4216">
        <w:rPr>
          <w:b/>
          <w:sz w:val="28"/>
          <w:szCs w:val="28"/>
        </w:rPr>
        <w:t>Natural Talents/Strengths</w:t>
      </w:r>
      <w:r w:rsidR="007E38B9" w:rsidRPr="005F4216">
        <w:rPr>
          <w:b/>
          <w:sz w:val="28"/>
          <w:szCs w:val="28"/>
        </w:rPr>
        <w:t>/Skills</w:t>
      </w:r>
    </w:p>
    <w:p w14:paraId="3CC75B7B" w14:textId="77777777" w:rsidR="00E25236" w:rsidRPr="005F4216" w:rsidRDefault="00E25236" w:rsidP="00A41EC3"/>
    <w:p w14:paraId="35C68BDE" w14:textId="77777777" w:rsidR="00BD5C77" w:rsidRPr="00851478" w:rsidRDefault="00BD5C77" w:rsidP="00BD5C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Empathy: </w:t>
      </w:r>
      <w:r w:rsidRPr="00851478">
        <w:rPr>
          <w:rFonts w:asciiTheme="minorHAnsi" w:hAnsiTheme="minorHAnsi"/>
        </w:rPr>
        <w:t>Can sense the feelings of other people by imagining myself in others’ lives or others’ situations.</w:t>
      </w:r>
    </w:p>
    <w:p w14:paraId="1CF08656" w14:textId="77777777" w:rsidR="00BD5C77" w:rsidRPr="00851478" w:rsidRDefault="00BD5C77" w:rsidP="00BD5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Maintaining harmony relationships is a natural skill</w:t>
      </w:r>
    </w:p>
    <w:p w14:paraId="525E5E0B" w14:textId="77777777" w:rsidR="00BD5C77" w:rsidRPr="00851478" w:rsidRDefault="00BD5C77" w:rsidP="00BD5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Gift for understanding other’s people’s feelings</w:t>
      </w:r>
    </w:p>
    <w:p w14:paraId="094AACCF" w14:textId="77777777" w:rsidR="00BD5C77" w:rsidRPr="00BB15EC" w:rsidRDefault="00BD5C77" w:rsidP="00BD5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Warm, compassionate and friendly, naturally empathetic, are able to anticipate other’s needs</w:t>
      </w:r>
    </w:p>
    <w:p w14:paraId="10D42864" w14:textId="77777777" w:rsidR="00BD5C77" w:rsidRPr="00851478" w:rsidRDefault="00BD5C77" w:rsidP="00BD5C77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851478">
        <w:rPr>
          <w:rFonts w:asciiTheme="minorHAnsi" w:hAnsiTheme="minorHAnsi"/>
          <w:b/>
          <w:szCs w:val="28"/>
        </w:rPr>
        <w:t xml:space="preserve">Developer: </w:t>
      </w:r>
      <w:r w:rsidRPr="00851478">
        <w:rPr>
          <w:rFonts w:asciiTheme="minorHAnsi" w:hAnsiTheme="minorHAnsi"/>
        </w:rPr>
        <w:t>People who are especially talented in the Developer theme recognize and cultivate the potential in others. They spot the signs of each small improvement and derive satisfaction from these improvements.</w:t>
      </w:r>
    </w:p>
    <w:p w14:paraId="361E37BB" w14:textId="77777777" w:rsidR="00BD5C77" w:rsidRPr="00851478" w:rsidRDefault="00BD5C77" w:rsidP="00BD5C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</w:rPr>
      </w:pPr>
      <w:r w:rsidRPr="00851478">
        <w:rPr>
          <w:rFonts w:asciiTheme="minorHAnsi" w:hAnsiTheme="minorHAnsi"/>
        </w:rPr>
        <w:t>I am able to get people motivated to be the best they can be.</w:t>
      </w:r>
    </w:p>
    <w:p w14:paraId="404CCBA3" w14:textId="77777777" w:rsidR="00BD5C77" w:rsidRPr="00851478" w:rsidRDefault="00BD5C77" w:rsidP="00BD5C77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Charismatic leadership and ability to build consensus</w:t>
      </w:r>
    </w:p>
    <w:p w14:paraId="5D2D09B9" w14:textId="77777777" w:rsidR="00BD5C77" w:rsidRDefault="00BD5C77" w:rsidP="00BD5C77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Enthusiasm and ability to enlist cooperation from others</w:t>
      </w:r>
    </w:p>
    <w:p w14:paraId="23DAF26C" w14:textId="77777777" w:rsidR="00BD5C77" w:rsidRDefault="00BD5C77" w:rsidP="00BD5C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B15EC">
        <w:rPr>
          <w:rFonts w:asciiTheme="minorHAnsi" w:hAnsiTheme="minorHAnsi"/>
          <w:b/>
          <w:szCs w:val="28"/>
        </w:rPr>
        <w:t xml:space="preserve">Includer: </w:t>
      </w:r>
      <w:r w:rsidRPr="00BB15EC">
        <w:rPr>
          <w:rFonts w:asciiTheme="minorHAnsi" w:hAnsiTheme="minorHAnsi"/>
        </w:rPr>
        <w:t>Aware of those who feel left out, and make an effort to include them. Naturally drawn to soccer.</w:t>
      </w:r>
    </w:p>
    <w:p w14:paraId="2192E883" w14:textId="77777777" w:rsidR="00BD5C77" w:rsidRPr="00851478" w:rsidRDefault="00BD5C77" w:rsidP="00BD5C77">
      <w:pPr>
        <w:numPr>
          <w:ilvl w:val="1"/>
          <w:numId w:val="1"/>
        </w:numPr>
        <w:rPr>
          <w:rFonts w:eastAsia="Cambria" w:cs="Times New Roman"/>
        </w:rPr>
      </w:pPr>
      <w:r w:rsidRPr="00851478">
        <w:t>Blessed with rare gift of making personal connections</w:t>
      </w:r>
    </w:p>
    <w:p w14:paraId="1BEEA3D0" w14:textId="77777777" w:rsidR="00BD5C77" w:rsidRPr="00BB15EC" w:rsidRDefault="00BD5C77" w:rsidP="00BD5C7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Can get people to come together and see how everyone can get along</w:t>
      </w:r>
    </w:p>
    <w:p w14:paraId="6EA0971A" w14:textId="77777777" w:rsidR="00BD5C77" w:rsidRPr="00BD5C77" w:rsidRDefault="00BD5C77" w:rsidP="00BD5C77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51478">
        <w:rPr>
          <w:rFonts w:asciiTheme="minorHAnsi" w:hAnsiTheme="minorHAnsi"/>
          <w:b/>
        </w:rPr>
        <w:t xml:space="preserve">Artistic Skills: </w:t>
      </w:r>
      <w:r w:rsidRPr="00851478">
        <w:rPr>
          <w:rFonts w:asciiTheme="minorHAnsi" w:hAnsiTheme="minorHAnsi"/>
        </w:rPr>
        <w:t>Beauty, originality, independence, imagination (all things creative which I cherish and value). I am creative and can put together clothing outfits, without spending much money</w:t>
      </w:r>
    </w:p>
    <w:p w14:paraId="3662C72F" w14:textId="21D1B004" w:rsidR="00BD5C77" w:rsidRPr="00BD5C77" w:rsidRDefault="00BD5C77" w:rsidP="00BD5C77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bookmarkStart w:id="0" w:name="_GoBack"/>
      <w:bookmarkEnd w:id="0"/>
      <w:r w:rsidRPr="00BD5C77">
        <w:rPr>
          <w:rFonts w:asciiTheme="minorHAnsi" w:hAnsiTheme="minorHAnsi"/>
          <w:b/>
        </w:rPr>
        <w:lastRenderedPageBreak/>
        <w:t xml:space="preserve">Achiever: </w:t>
      </w:r>
      <w:r w:rsidRPr="00BD5C77">
        <w:rPr>
          <w:rFonts w:asciiTheme="minorHAnsi" w:hAnsiTheme="minorHAnsi"/>
        </w:rPr>
        <w:t>People who are especially talented in the Achiever theme have a great deal of stamina and work hard. They take great satisfaction from being busy and productive.</w:t>
      </w:r>
    </w:p>
    <w:p w14:paraId="068017CA" w14:textId="77777777" w:rsidR="00BD5C77" w:rsidRPr="00851478" w:rsidRDefault="00BD5C77" w:rsidP="00BD5C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851478">
        <w:rPr>
          <w:rFonts w:asciiTheme="minorHAnsi" w:hAnsiTheme="minorHAnsi"/>
        </w:rPr>
        <w:t>A strong drive to be productive and reach my goals</w:t>
      </w:r>
    </w:p>
    <w:p w14:paraId="7B1D5F52" w14:textId="77777777" w:rsidR="00BD5C77" w:rsidRPr="00851478" w:rsidRDefault="00BD5C77" w:rsidP="00BD5C7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851478">
        <w:rPr>
          <w:rFonts w:asciiTheme="minorHAnsi" w:hAnsiTheme="minorHAnsi"/>
        </w:rPr>
        <w:t>Highly productive, organized, have a lot of energy</w:t>
      </w:r>
    </w:p>
    <w:p w14:paraId="30DEBCCF" w14:textId="77777777" w:rsidR="00BD5C77" w:rsidRPr="0080539C" w:rsidRDefault="00BD5C77" w:rsidP="00BD5C77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eastAsia="Cambria" w:cs="Times New Roman"/>
          <w:b/>
        </w:rPr>
      </w:pPr>
      <w:r w:rsidRPr="00851478">
        <w:rPr>
          <w:rFonts w:eastAsia="Cambria" w:cs="Times New Roman"/>
        </w:rPr>
        <w:t xml:space="preserve">Always been part of high level competitive soccer teams </w:t>
      </w:r>
    </w:p>
    <w:p w14:paraId="6BFE19F4" w14:textId="77777777" w:rsidR="00BD5C77" w:rsidRPr="0080539C" w:rsidRDefault="00BD5C77" w:rsidP="00BD5C77">
      <w:pPr>
        <w:numPr>
          <w:ilvl w:val="0"/>
          <w:numId w:val="1"/>
        </w:numPr>
        <w:rPr>
          <w:rFonts w:eastAsia="Cambria" w:cs="Times New Roman"/>
          <w:b/>
        </w:rPr>
      </w:pPr>
      <w:r w:rsidRPr="00851478">
        <w:rPr>
          <w:rFonts w:eastAsia="Cambria" w:cs="Times New Roman"/>
          <w:b/>
        </w:rPr>
        <w:t xml:space="preserve">Enterprising: </w:t>
      </w:r>
      <w:r w:rsidRPr="00851478">
        <w:t>Founded a company when I was in 7</w:t>
      </w:r>
      <w:r w:rsidRPr="00851478">
        <w:rPr>
          <w:vertAlign w:val="superscript"/>
        </w:rPr>
        <w:t>th</w:t>
      </w:r>
      <w:r w:rsidRPr="00851478">
        <w:t xml:space="preserve"> grade – Down to Earth.</w:t>
      </w:r>
      <w:r w:rsidRPr="00851478">
        <w:rPr>
          <w:rFonts w:eastAsia="Cambria" w:cs="Times New Roman"/>
          <w:b/>
        </w:rPr>
        <w:t xml:space="preserve"> </w:t>
      </w:r>
      <w:r w:rsidRPr="00851478">
        <w:t>Like persuading and marketing</w:t>
      </w:r>
      <w:r w:rsidRPr="00851478">
        <w:rPr>
          <w:rFonts w:eastAsia="Cambria" w:cs="Times New Roman"/>
          <w:b/>
        </w:rPr>
        <w:t xml:space="preserve">. </w:t>
      </w:r>
      <w:r w:rsidRPr="00851478">
        <w:t>Building markets for ideas or products</w:t>
      </w:r>
    </w:p>
    <w:p w14:paraId="0E368DCB" w14:textId="77777777" w:rsidR="00BD5C77" w:rsidRPr="00851478" w:rsidRDefault="00BD5C77" w:rsidP="00BD5C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Restorative: </w:t>
      </w:r>
      <w:r w:rsidRPr="00851478">
        <w:rPr>
          <w:rFonts w:asciiTheme="minorHAnsi" w:hAnsiTheme="minorHAnsi"/>
        </w:rPr>
        <w:t>Am good at figuring out what is wrong and resolving it.</w:t>
      </w:r>
    </w:p>
    <w:p w14:paraId="5DEA6ACD" w14:textId="77777777" w:rsidR="00BD5C77" w:rsidRPr="00851478" w:rsidRDefault="00BD5C77" w:rsidP="00BD5C77">
      <w:pPr>
        <w:pStyle w:val="ListParagraph"/>
        <w:numPr>
          <w:ilvl w:val="1"/>
          <w:numId w:val="1"/>
        </w:numPr>
        <w:contextualSpacing w:val="0"/>
        <w:rPr>
          <w:rFonts w:asciiTheme="minorHAnsi" w:hAnsiTheme="minorHAnsi"/>
        </w:rPr>
      </w:pPr>
      <w:r w:rsidRPr="00851478">
        <w:rPr>
          <w:rFonts w:asciiTheme="minorHAnsi" w:hAnsiTheme="minorHAnsi"/>
        </w:rPr>
        <w:t>I am good at looking at projects and seeing how to make it even better</w:t>
      </w:r>
    </w:p>
    <w:p w14:paraId="0510344F" w14:textId="77777777" w:rsidR="00BD5C77" w:rsidRDefault="00BD5C77" w:rsidP="00BD5C77">
      <w:pPr>
        <w:pStyle w:val="ListParagraph"/>
        <w:numPr>
          <w:ilvl w:val="1"/>
          <w:numId w:val="1"/>
        </w:numPr>
        <w:contextualSpacing w:val="0"/>
        <w:rPr>
          <w:rFonts w:asciiTheme="minorHAnsi" w:hAnsiTheme="minorHAnsi"/>
        </w:rPr>
      </w:pPr>
      <w:r w:rsidRPr="00851478">
        <w:rPr>
          <w:rFonts w:asciiTheme="minorHAnsi" w:hAnsiTheme="minorHAnsi"/>
        </w:rPr>
        <w:t>Taking what others have developed and applying it to new situations</w:t>
      </w:r>
    </w:p>
    <w:p w14:paraId="59B37B83" w14:textId="77777777" w:rsidR="00BD5C77" w:rsidRPr="00BB15EC" w:rsidRDefault="00BD5C77" w:rsidP="00BD5C77">
      <w:pPr>
        <w:pStyle w:val="ListParagraph"/>
        <w:numPr>
          <w:ilvl w:val="0"/>
          <w:numId w:val="1"/>
        </w:numPr>
        <w:contextualSpacing w:val="0"/>
        <w:rPr>
          <w:rFonts w:asciiTheme="minorHAnsi" w:hAnsiTheme="minorHAnsi"/>
        </w:rPr>
      </w:pPr>
      <w:r w:rsidRPr="00BB15EC">
        <w:rPr>
          <w:rFonts w:asciiTheme="minorHAnsi" w:hAnsiTheme="minorHAnsi"/>
          <w:b/>
        </w:rPr>
        <w:t>Information Skills</w:t>
      </w:r>
      <w:r w:rsidRPr="00BB15EC">
        <w:rPr>
          <w:rFonts w:asciiTheme="minorHAnsi" w:hAnsiTheme="minorHAnsi"/>
        </w:rPr>
        <w:t>: I</w:t>
      </w:r>
      <w:r w:rsidRPr="00BB15EC">
        <w:rPr>
          <w:rFonts w:asciiTheme="minorHAnsi" w:hAnsiTheme="minorHAnsi"/>
          <w:b/>
        </w:rPr>
        <w:t xml:space="preserve"> </w:t>
      </w:r>
      <w:r w:rsidRPr="00BB15EC">
        <w:rPr>
          <w:rFonts w:asciiTheme="minorHAnsi" w:hAnsiTheme="minorHAnsi"/>
        </w:rPr>
        <w:t xml:space="preserve">am good at connecting all the little pieces together to see the bigger picture and reach the main goal </w:t>
      </w:r>
    </w:p>
    <w:p w14:paraId="2D5534BE" w14:textId="77777777" w:rsidR="005F4216" w:rsidRPr="005F4216" w:rsidRDefault="005F4216" w:rsidP="005F4216">
      <w:pPr>
        <w:rPr>
          <w:rFonts w:ascii="Times New Roman" w:hAnsi="Times New Roman"/>
        </w:rPr>
      </w:pPr>
    </w:p>
    <w:p w14:paraId="04AAE3BC" w14:textId="77777777" w:rsidR="005F4216" w:rsidRPr="003E5B45" w:rsidRDefault="005F4216" w:rsidP="005F421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 xml:space="preserve">Meaning/Passion in my life </w:t>
      </w:r>
    </w:p>
    <w:p w14:paraId="03CA5852" w14:textId="77777777" w:rsidR="005F4216" w:rsidRPr="005F4216" w:rsidRDefault="005F4216" w:rsidP="005F4216">
      <w:pPr>
        <w:rPr>
          <w:rFonts w:ascii="Times New Roman" w:hAnsi="Times New Roman"/>
        </w:rPr>
      </w:pPr>
    </w:p>
    <w:p w14:paraId="675237FA" w14:textId="203782AC" w:rsidR="005F4216" w:rsidRPr="00035C62" w:rsidRDefault="005F4216" w:rsidP="005F4216">
      <w:pPr>
        <w:rPr>
          <w:rFonts w:cs="Trebuchet MS"/>
          <w:szCs w:val="26"/>
        </w:rPr>
      </w:pPr>
      <w:r w:rsidRPr="005F4216">
        <w:rPr>
          <w:rFonts w:cs="Trebuchet MS"/>
          <w:b/>
        </w:rPr>
        <w:t>1) Helping Others</w:t>
      </w:r>
      <w:r w:rsidR="003175EE">
        <w:rPr>
          <w:rFonts w:cs="Trebuchet MS"/>
          <w:b/>
        </w:rPr>
        <w:t xml:space="preserve">: </w:t>
      </w:r>
      <w:r w:rsidR="00035C62" w:rsidRPr="002A42BC">
        <w:rPr>
          <w:rFonts w:cs="Trebuchet MS"/>
          <w:szCs w:val="26"/>
        </w:rPr>
        <w:t>recognize and cult</w:t>
      </w:r>
      <w:r w:rsidR="00035C62">
        <w:rPr>
          <w:rFonts w:cs="Trebuchet MS"/>
          <w:szCs w:val="26"/>
        </w:rPr>
        <w:t xml:space="preserve">ivate the potential in others. </w:t>
      </w:r>
    </w:p>
    <w:p w14:paraId="583A577F" w14:textId="77777777" w:rsidR="005F4216" w:rsidRPr="005F4216" w:rsidRDefault="005F4216" w:rsidP="005F4216">
      <w:pPr>
        <w:rPr>
          <w:rFonts w:cs="Trebuchet MS"/>
          <w:b/>
        </w:rPr>
      </w:pPr>
    </w:p>
    <w:p w14:paraId="513B8FA2" w14:textId="0DB86B3B" w:rsidR="005F4216" w:rsidRPr="005F42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>2) Working in Teams</w:t>
      </w:r>
      <w:r w:rsidR="003175EE">
        <w:rPr>
          <w:rFonts w:cs="Trebuchet MS"/>
          <w:b/>
        </w:rPr>
        <w:t xml:space="preserve">: </w:t>
      </w:r>
      <w:r w:rsidR="003175EE">
        <w:rPr>
          <w:rFonts w:cs="Trebuchet MS"/>
          <w:szCs w:val="26"/>
        </w:rPr>
        <w:t>I</w:t>
      </w:r>
      <w:r w:rsidR="003175EE" w:rsidRPr="002A42BC">
        <w:rPr>
          <w:rFonts w:cs="Trebuchet MS"/>
          <w:szCs w:val="26"/>
        </w:rPr>
        <w:t xml:space="preserve">ntrigued with the unique qualities of each person. </w:t>
      </w:r>
      <w:r w:rsidR="003175EE">
        <w:rPr>
          <w:rFonts w:cs="Trebuchet MS"/>
          <w:szCs w:val="26"/>
        </w:rPr>
        <w:t>I</w:t>
      </w:r>
      <w:r w:rsidR="003175EE" w:rsidRPr="002A42BC">
        <w:rPr>
          <w:rFonts w:cs="Trebuchet MS"/>
          <w:szCs w:val="26"/>
        </w:rPr>
        <w:t xml:space="preserve"> have a gift for figuring out how people who are different can work together productively</w:t>
      </w:r>
    </w:p>
    <w:p w14:paraId="2AEF61A4" w14:textId="77777777" w:rsidR="005F4216" w:rsidRPr="005F4216" w:rsidRDefault="005F4216" w:rsidP="005F4216">
      <w:pPr>
        <w:rPr>
          <w:rFonts w:ascii="Times New Roman" w:hAnsi="Times New Roman"/>
        </w:rPr>
      </w:pPr>
    </w:p>
    <w:p w14:paraId="077CD7B7" w14:textId="5E8F22E6" w:rsidR="005F4216" w:rsidRPr="005F42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 xml:space="preserve">3) Meaning at Work: </w:t>
      </w:r>
      <w:r w:rsidRPr="005F4216">
        <w:rPr>
          <w:rFonts w:cs="Trebuchet MS"/>
          <w:szCs w:val="26"/>
        </w:rPr>
        <w:t>I need to make sure that I have personal growth in my career and that I feel like I am making a contribution to my company and even to the world.</w:t>
      </w:r>
      <w:r>
        <w:rPr>
          <w:rFonts w:cs="Trebuchet MS"/>
          <w:szCs w:val="26"/>
        </w:rPr>
        <w:t xml:space="preserve"> </w:t>
      </w:r>
      <w:r w:rsidRPr="005F4216">
        <w:rPr>
          <w:rFonts w:ascii="Times New Roman" w:hAnsi="Times New Roman"/>
        </w:rPr>
        <w:t>I make a deep commitment to work in which I really believe.</w:t>
      </w:r>
    </w:p>
    <w:p w14:paraId="6BD13DF0" w14:textId="77777777" w:rsidR="005F4216" w:rsidRPr="005F4216" w:rsidRDefault="005F4216" w:rsidP="005F4216">
      <w:pPr>
        <w:rPr>
          <w:rFonts w:ascii="Times New Roman" w:hAnsi="Times New Roman"/>
        </w:rPr>
      </w:pPr>
    </w:p>
    <w:p w14:paraId="752907CE" w14:textId="77777777" w:rsidR="005F4216" w:rsidRPr="003E5B45" w:rsidRDefault="005F4216" w:rsidP="005F421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 xml:space="preserve">Economic Engine </w:t>
      </w:r>
    </w:p>
    <w:p w14:paraId="5FE5277E" w14:textId="77777777" w:rsidR="005F4216" w:rsidRPr="005F4216" w:rsidRDefault="005F4216" w:rsidP="005F4216">
      <w:pPr>
        <w:rPr>
          <w:rFonts w:ascii="Times New Roman" w:hAnsi="Times New Roman"/>
        </w:rPr>
      </w:pPr>
    </w:p>
    <w:p w14:paraId="421D4D6A" w14:textId="7C3CDA3A" w:rsidR="005F4216" w:rsidRPr="005F4216" w:rsidRDefault="005F4216" w:rsidP="005F4216">
      <w:r w:rsidRPr="005F4216">
        <w:t>I will need to choose something that leverages my natural strengths &amp; personality, but also has a high income potential.</w:t>
      </w:r>
    </w:p>
    <w:p w14:paraId="458CD81C" w14:textId="77777777" w:rsidR="005F4216" w:rsidRPr="005F4216" w:rsidRDefault="005F4216" w:rsidP="005F4216"/>
    <w:p w14:paraId="6FAF39CC" w14:textId="77777777" w:rsidR="005F4216" w:rsidRPr="003E5B45" w:rsidRDefault="005F4216" w:rsidP="005F421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>Whole Person</w:t>
      </w:r>
    </w:p>
    <w:p w14:paraId="30493F12" w14:textId="77777777" w:rsidR="005F4216" w:rsidRPr="005F4216" w:rsidRDefault="005F4216" w:rsidP="005F4216">
      <w:pPr>
        <w:rPr>
          <w:i/>
        </w:rPr>
      </w:pPr>
    </w:p>
    <w:p w14:paraId="3B74FA96" w14:textId="0C9CCD70" w:rsidR="005F4216" w:rsidRPr="00035C62" w:rsidRDefault="005F4216" w:rsidP="005F4216">
      <w:pPr>
        <w:rPr>
          <w:b/>
          <w:sz w:val="28"/>
          <w:szCs w:val="28"/>
        </w:rPr>
      </w:pPr>
      <w:r w:rsidRPr="005F4216">
        <w:rPr>
          <w:b/>
          <w:sz w:val="28"/>
          <w:szCs w:val="28"/>
        </w:rPr>
        <w:t>1) Work Related</w:t>
      </w:r>
    </w:p>
    <w:p w14:paraId="44087CA0" w14:textId="428871A8" w:rsidR="005F4216" w:rsidRPr="005F4216" w:rsidRDefault="005F4216" w:rsidP="005F4216">
      <w:pPr>
        <w:pStyle w:val="ListParagraph"/>
        <w:numPr>
          <w:ilvl w:val="0"/>
          <w:numId w:val="12"/>
        </w:numPr>
        <w:rPr>
          <w:b/>
        </w:rPr>
      </w:pPr>
      <w:r w:rsidRPr="005F4216">
        <w:rPr>
          <w:b/>
        </w:rPr>
        <w:t xml:space="preserve">Fashion: </w:t>
      </w:r>
      <w:r w:rsidRPr="005F4216">
        <w:t>I have always been interested in fashion, from elementary school on. I would like to work in or around this industry.</w:t>
      </w:r>
    </w:p>
    <w:p w14:paraId="14A1D1BB" w14:textId="77777777" w:rsidR="005F4216" w:rsidRPr="005F4216" w:rsidRDefault="005F4216" w:rsidP="005F4216">
      <w:pPr>
        <w:pStyle w:val="ListParagraph"/>
        <w:numPr>
          <w:ilvl w:val="0"/>
          <w:numId w:val="13"/>
        </w:numPr>
        <w:rPr>
          <w:b/>
        </w:rPr>
      </w:pPr>
      <w:r w:rsidRPr="005F4216">
        <w:rPr>
          <w:b/>
        </w:rPr>
        <w:t xml:space="preserve">Value for my money: </w:t>
      </w:r>
      <w:r w:rsidRPr="005F4216">
        <w:t>One of the things I am proud of related to fashion is how I can put together great outfits for very little money.  This is important to all ages, especially young women just starting their careers.</w:t>
      </w:r>
    </w:p>
    <w:p w14:paraId="474B7985" w14:textId="77777777" w:rsidR="005F4216" w:rsidRPr="005F4216" w:rsidRDefault="005F4216" w:rsidP="005F4216">
      <w:pPr>
        <w:rPr>
          <w:rFonts w:ascii="Times New Roman" w:hAnsi="Times New Roman"/>
        </w:rPr>
      </w:pPr>
    </w:p>
    <w:p w14:paraId="5BF3CBD0" w14:textId="76820A11" w:rsidR="005F4216" w:rsidRPr="00035C62" w:rsidRDefault="005F4216" w:rsidP="005F4216">
      <w:pPr>
        <w:rPr>
          <w:b/>
          <w:sz w:val="28"/>
          <w:szCs w:val="28"/>
        </w:rPr>
      </w:pPr>
      <w:r w:rsidRPr="005F4216">
        <w:rPr>
          <w:b/>
          <w:sz w:val="28"/>
          <w:szCs w:val="28"/>
        </w:rPr>
        <w:t>2) Personal Related – These are my Age 30 Vision</w:t>
      </w:r>
    </w:p>
    <w:p w14:paraId="219A29C2" w14:textId="6E82797F" w:rsidR="005F4216" w:rsidRPr="005F4216" w:rsidRDefault="005F4216" w:rsidP="005F421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F4216">
        <w:rPr>
          <w:b/>
        </w:rPr>
        <w:t xml:space="preserve">Family: </w:t>
      </w:r>
      <w:r w:rsidRPr="005F4216">
        <w:t>married, children, extended family</w:t>
      </w:r>
    </w:p>
    <w:p w14:paraId="1E7C0270" w14:textId="23087D78" w:rsidR="005F4216" w:rsidRPr="005F4216" w:rsidRDefault="005F4216" w:rsidP="005F4216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F4216">
        <w:rPr>
          <w:b/>
        </w:rPr>
        <w:t xml:space="preserve">Other: </w:t>
      </w:r>
      <w:r w:rsidRPr="005F4216">
        <w:t>NYC (or other large city), health, friends</w:t>
      </w:r>
    </w:p>
    <w:sectPr w:rsidR="005F4216" w:rsidRPr="005F4216" w:rsidSect="008F05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53BE6" w14:textId="77777777" w:rsidR="003175EE" w:rsidRDefault="003175EE" w:rsidP="00A41EC3">
      <w:r>
        <w:separator/>
      </w:r>
    </w:p>
  </w:endnote>
  <w:endnote w:type="continuationSeparator" w:id="0">
    <w:p w14:paraId="373D0722" w14:textId="77777777" w:rsidR="003175EE" w:rsidRDefault="003175EE" w:rsidP="00A4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1FA64" w14:textId="77777777" w:rsidR="003175EE" w:rsidRDefault="003175EE">
    <w:pPr>
      <w:pStyle w:val="Footer"/>
    </w:pPr>
    <w:r>
      <w:fldChar w:fldCharType="begin"/>
    </w:r>
    <w:r>
      <w:instrText xml:space="preserve"> TIME \@ "M/d/yy" </w:instrText>
    </w:r>
    <w:r>
      <w:fldChar w:fldCharType="separate"/>
    </w:r>
    <w:r w:rsidR="00B25CA6">
      <w:rPr>
        <w:noProof/>
      </w:rPr>
      <w:t>3/5/13</w:t>
    </w:r>
    <w:r>
      <w:fldChar w:fldCharType="end"/>
    </w:r>
    <w:r>
      <w:tab/>
    </w:r>
    <w:r w:rsidRPr="00E25236">
      <w:rPr>
        <w:rFonts w:ascii="Times New Roman" w:hAnsi="Times New Roman" w:cs="Times New Roman"/>
      </w:rPr>
      <w:fldChar w:fldCharType="begin"/>
    </w:r>
    <w:r w:rsidRPr="00E25236">
      <w:rPr>
        <w:rFonts w:ascii="Times New Roman" w:hAnsi="Times New Roman" w:cs="Times New Roman"/>
      </w:rPr>
      <w:instrText xml:space="preserve"> FILENAME </w:instrText>
    </w:r>
    <w:r w:rsidRPr="00E25236">
      <w:rPr>
        <w:rFonts w:ascii="Times New Roman" w:hAnsi="Times New Roman" w:cs="Times New Roman"/>
      </w:rPr>
      <w:fldChar w:fldCharType="separate"/>
    </w:r>
    <w:r w:rsidR="00B25CA6">
      <w:rPr>
        <w:rFonts w:ascii="Times New Roman" w:hAnsi="Times New Roman" w:cs="Times New Roman"/>
        <w:noProof/>
      </w:rPr>
      <w:t>Casey-Right_Career-Summary.docx</w:t>
    </w:r>
    <w:r w:rsidRPr="00E25236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25CA6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25CA6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D171C" w14:textId="77777777" w:rsidR="003175EE" w:rsidRDefault="003175EE" w:rsidP="00A41EC3">
      <w:r>
        <w:separator/>
      </w:r>
    </w:p>
  </w:footnote>
  <w:footnote w:type="continuationSeparator" w:id="0">
    <w:p w14:paraId="3ACD40D5" w14:textId="77777777" w:rsidR="003175EE" w:rsidRDefault="003175EE" w:rsidP="00A41E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63CD" w14:textId="77777777" w:rsidR="003175EE" w:rsidRPr="00A41EC3" w:rsidRDefault="003175EE" w:rsidP="00A41EC3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Right Career Summary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271"/>
    <w:multiLevelType w:val="hybridMultilevel"/>
    <w:tmpl w:val="A8B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5F29"/>
    <w:multiLevelType w:val="hybridMultilevel"/>
    <w:tmpl w:val="F4A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CF6"/>
    <w:multiLevelType w:val="hybridMultilevel"/>
    <w:tmpl w:val="957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8101B"/>
    <w:multiLevelType w:val="hybridMultilevel"/>
    <w:tmpl w:val="264C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5396F"/>
    <w:multiLevelType w:val="hybridMultilevel"/>
    <w:tmpl w:val="46A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81A9A"/>
    <w:multiLevelType w:val="hybridMultilevel"/>
    <w:tmpl w:val="95DEE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43C3C"/>
    <w:multiLevelType w:val="hybridMultilevel"/>
    <w:tmpl w:val="00145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EC74B8"/>
    <w:multiLevelType w:val="hybridMultilevel"/>
    <w:tmpl w:val="0EC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2880" w:hanging="360"/>
      </w:pPr>
    </w:lvl>
    <w:lvl w:ilvl="7" w:tplc="04090019">
      <w:start w:val="1"/>
      <w:numFmt w:val="lowerLetter"/>
      <w:lvlText w:val="%8."/>
      <w:lvlJc w:val="left"/>
      <w:pPr>
        <w:ind w:left="3600" w:hanging="360"/>
      </w:pPr>
    </w:lvl>
    <w:lvl w:ilvl="8" w:tplc="0409001B">
      <w:start w:val="1"/>
      <w:numFmt w:val="lowerRoman"/>
      <w:lvlText w:val="%9."/>
      <w:lvlJc w:val="right"/>
      <w:pPr>
        <w:ind w:left="4320" w:hanging="180"/>
      </w:pPr>
    </w:lvl>
  </w:abstractNum>
  <w:abstractNum w:abstractNumId="8">
    <w:nsid w:val="4A9A4D91"/>
    <w:multiLevelType w:val="hybridMultilevel"/>
    <w:tmpl w:val="EA7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C4106"/>
    <w:multiLevelType w:val="hybridMultilevel"/>
    <w:tmpl w:val="B262F7DA"/>
    <w:lvl w:ilvl="0" w:tplc="B23C59B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70B7EE8"/>
    <w:multiLevelType w:val="hybridMultilevel"/>
    <w:tmpl w:val="9992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053BC"/>
    <w:multiLevelType w:val="hybridMultilevel"/>
    <w:tmpl w:val="1AE4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62495"/>
    <w:multiLevelType w:val="hybridMultilevel"/>
    <w:tmpl w:val="31E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F7081"/>
    <w:multiLevelType w:val="hybridMultilevel"/>
    <w:tmpl w:val="AC4A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0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2"/>
  </w:num>
  <w:num w:numId="11">
    <w:abstractNumId w:val="1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C3"/>
    <w:rsid w:val="00035C62"/>
    <w:rsid w:val="00044BA5"/>
    <w:rsid w:val="000942B7"/>
    <w:rsid w:val="000B7BE4"/>
    <w:rsid w:val="003175EE"/>
    <w:rsid w:val="003E5B45"/>
    <w:rsid w:val="00485A11"/>
    <w:rsid w:val="004B2BC3"/>
    <w:rsid w:val="005F4216"/>
    <w:rsid w:val="007E38B9"/>
    <w:rsid w:val="00800162"/>
    <w:rsid w:val="008F0569"/>
    <w:rsid w:val="00A41EC3"/>
    <w:rsid w:val="00B25CA6"/>
    <w:rsid w:val="00B312B6"/>
    <w:rsid w:val="00BD5C77"/>
    <w:rsid w:val="00CD02C0"/>
    <w:rsid w:val="00D932F6"/>
    <w:rsid w:val="00E25236"/>
    <w:rsid w:val="00F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B0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n:Library:Application%20Support:Microsoft:Office:User%20Templates:My%20Templates:Word%20Template-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Template-Reports.dotx</Template>
  <TotalTime>34</TotalTime>
  <Pages>2</Pages>
  <Words>608</Words>
  <Characters>3471</Characters>
  <Application>Microsoft Macintosh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10</cp:revision>
  <cp:lastPrinted>2013-03-05T22:43:00Z</cp:lastPrinted>
  <dcterms:created xsi:type="dcterms:W3CDTF">2013-03-04T20:33:00Z</dcterms:created>
  <dcterms:modified xsi:type="dcterms:W3CDTF">2013-03-05T22:43:00Z</dcterms:modified>
</cp:coreProperties>
</file>