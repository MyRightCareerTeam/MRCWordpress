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B731" w14:textId="0940B7C2" w:rsidR="00E25236" w:rsidRDefault="00E25236" w:rsidP="00E25236">
      <w:r w:rsidRPr="005F4216">
        <w:t>Director of Marketing and Public Relations who is in charge of managing different consignment/vintage stores in major cities.  Example</w:t>
      </w:r>
      <w:r w:rsidRPr="005F4216">
        <w:rPr>
          <w:b/>
        </w:rPr>
        <w:t>:</w:t>
      </w:r>
      <w:r w:rsidRPr="005F4216">
        <w:t xml:space="preserve"> Stores in Boston, San Francisco, Chicago, Los Angeles, and New York City. </w:t>
      </w:r>
      <w:r w:rsidRPr="005F4216">
        <w:rPr>
          <w:b/>
        </w:rPr>
        <w:t xml:space="preserve">  </w:t>
      </w:r>
      <w:r w:rsidRPr="005F4216">
        <w:t>Could be any apparel type of company – new or vintage.</w:t>
      </w:r>
    </w:p>
    <w:p w14:paraId="12D63EDB" w14:textId="77777777" w:rsidR="00E44725" w:rsidRDefault="00E44725" w:rsidP="00E25236"/>
    <w:p w14:paraId="403625EF" w14:textId="785A1B83" w:rsidR="00E44725" w:rsidRPr="00E44725" w:rsidRDefault="00E44725" w:rsidP="00E25236">
      <w:pPr>
        <w:rPr>
          <w:b/>
        </w:rPr>
      </w:pPr>
      <w:r>
        <w:t>Would you like to know why I chose that as a career?</w:t>
      </w:r>
    </w:p>
    <w:p w14:paraId="2E4EDA6C" w14:textId="77777777" w:rsidR="00F575A5" w:rsidRPr="005F4216" w:rsidRDefault="00F575A5" w:rsidP="00A41EC3"/>
    <w:p w14:paraId="221E3262" w14:textId="77777777" w:rsidR="00E25236" w:rsidRPr="003E5B45" w:rsidRDefault="00E25236" w:rsidP="00E2523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>Be My Best –it plays to my personality &amp; strengths</w:t>
      </w:r>
    </w:p>
    <w:p w14:paraId="7B7FA893" w14:textId="77777777" w:rsidR="00E25236" w:rsidRPr="005F4216" w:rsidRDefault="00E25236" w:rsidP="00A41EC3"/>
    <w:p w14:paraId="12C3379F" w14:textId="065D94FC" w:rsidR="00D932F6" w:rsidRPr="00050EAA" w:rsidRDefault="00E25236" w:rsidP="00E25236">
      <w:pPr>
        <w:rPr>
          <w:rFonts w:ascii="Cambria" w:eastAsia="Cambria" w:hAnsi="Cambria" w:cs="Times New Roman"/>
          <w:b/>
          <w:sz w:val="28"/>
          <w:szCs w:val="28"/>
        </w:rPr>
      </w:pPr>
      <w:r w:rsidRPr="005F4216">
        <w:rPr>
          <w:b/>
          <w:sz w:val="28"/>
          <w:szCs w:val="28"/>
        </w:rPr>
        <w:t>1)</w:t>
      </w:r>
      <w:r w:rsidRPr="005F4216">
        <w:rPr>
          <w:sz w:val="28"/>
          <w:szCs w:val="28"/>
        </w:rPr>
        <w:t xml:space="preserve"> </w:t>
      </w:r>
      <w:r w:rsidR="00050EAA">
        <w:rPr>
          <w:b/>
          <w:sz w:val="28"/>
          <w:szCs w:val="28"/>
        </w:rPr>
        <w:t>ENFJ</w:t>
      </w:r>
      <w:r w:rsidRPr="005F4216">
        <w:rPr>
          <w:b/>
          <w:sz w:val="28"/>
          <w:szCs w:val="28"/>
        </w:rPr>
        <w:t xml:space="preserve"> -</w:t>
      </w:r>
      <w:r w:rsidRPr="005F4216">
        <w:rPr>
          <w:sz w:val="28"/>
          <w:szCs w:val="28"/>
        </w:rPr>
        <w:t xml:space="preserve"> </w:t>
      </w:r>
      <w:r w:rsidR="00050EAA" w:rsidRPr="005F4216">
        <w:rPr>
          <w:rFonts w:ascii="Times New Roman" w:hAnsi="Times New Roman"/>
        </w:rPr>
        <w:t>an ideal personality for marketing and/or public relations professionals</w:t>
      </w:r>
    </w:p>
    <w:p w14:paraId="57C8775A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E</w:t>
      </w:r>
      <w:r w:rsidRPr="005F4216">
        <w:rPr>
          <w:rFonts w:ascii="Cambria" w:eastAsia="Cambria" w:hAnsi="Cambria" w:cs="Times New Roman"/>
        </w:rPr>
        <w:t xml:space="preserve"> (Extraversion): I focus on the outer world of people and activity</w:t>
      </w:r>
    </w:p>
    <w:p w14:paraId="40979235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N</w:t>
      </w:r>
      <w:r w:rsidRPr="005F4216">
        <w:rPr>
          <w:rFonts w:ascii="Cambria" w:eastAsia="Cambria" w:hAnsi="Cambria" w:cs="Times New Roman"/>
        </w:rPr>
        <w:t xml:space="preserve"> (Intuition): I see the big picture and focus on future possibilities</w:t>
      </w:r>
    </w:p>
    <w:p w14:paraId="11D0E548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F</w:t>
      </w:r>
      <w:r w:rsidRPr="005F4216">
        <w:rPr>
          <w:rFonts w:ascii="Cambria" w:eastAsia="Cambria" w:hAnsi="Cambria" w:cs="Times New Roman"/>
        </w:rPr>
        <w:t xml:space="preserve"> (Feeling): I make decisions based on values and subjective evaluation of people-centered concerns</w:t>
      </w:r>
    </w:p>
    <w:p w14:paraId="15F8AF76" w14:textId="77777777" w:rsidR="00E25236" w:rsidRPr="005F4216" w:rsidRDefault="00E25236" w:rsidP="00E25236">
      <w:pPr>
        <w:numPr>
          <w:ilvl w:val="0"/>
          <w:numId w:val="1"/>
        </w:numPr>
      </w:pPr>
      <w:r w:rsidRPr="005F4216">
        <w:rPr>
          <w:rFonts w:ascii="Cambria" w:eastAsia="Cambria" w:hAnsi="Cambria" w:cs="Times New Roman"/>
          <w:b/>
        </w:rPr>
        <w:t>J</w:t>
      </w:r>
      <w:r w:rsidRPr="005F4216">
        <w:rPr>
          <w:rFonts w:ascii="Cambria" w:eastAsia="Cambria" w:hAnsi="Cambria" w:cs="Times New Roman"/>
        </w:rPr>
        <w:t xml:space="preserve"> (Judging): I like a planned and organized approach</w:t>
      </w:r>
    </w:p>
    <w:p w14:paraId="19A7BDF3" w14:textId="77777777" w:rsidR="00D932F6" w:rsidRPr="005F4216" w:rsidRDefault="00D932F6" w:rsidP="00D932F6">
      <w:pPr>
        <w:ind w:left="720"/>
        <w:rPr>
          <w:rFonts w:ascii="Times New Roman" w:hAnsi="Times New Roman"/>
        </w:rPr>
      </w:pPr>
    </w:p>
    <w:p w14:paraId="3CC75B7B" w14:textId="4F292DAF" w:rsidR="00E25236" w:rsidRPr="00050EAA" w:rsidRDefault="00E25236" w:rsidP="00A41EC3">
      <w:pPr>
        <w:rPr>
          <w:sz w:val="28"/>
          <w:szCs w:val="28"/>
        </w:rPr>
      </w:pPr>
      <w:r w:rsidRPr="005F4216">
        <w:rPr>
          <w:sz w:val="28"/>
          <w:szCs w:val="28"/>
        </w:rPr>
        <w:t xml:space="preserve">2) </w:t>
      </w:r>
      <w:r w:rsidRPr="005F4216">
        <w:rPr>
          <w:b/>
          <w:sz w:val="28"/>
          <w:szCs w:val="28"/>
        </w:rPr>
        <w:t>Natural Talents/Strengths</w:t>
      </w:r>
      <w:r w:rsidR="007E38B9" w:rsidRPr="005F4216">
        <w:rPr>
          <w:b/>
          <w:sz w:val="28"/>
          <w:szCs w:val="28"/>
        </w:rPr>
        <w:t>/Skills</w:t>
      </w:r>
    </w:p>
    <w:p w14:paraId="381C278E" w14:textId="77777777" w:rsidR="00E840DB" w:rsidRPr="008023BA" w:rsidRDefault="00E840DB" w:rsidP="00E840D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Empathy: </w:t>
      </w:r>
      <w:r>
        <w:rPr>
          <w:rFonts w:asciiTheme="minorHAnsi" w:hAnsiTheme="minorHAnsi"/>
        </w:rPr>
        <w:t>Can imagine</w:t>
      </w:r>
      <w:r w:rsidRPr="00851478">
        <w:rPr>
          <w:rFonts w:asciiTheme="minorHAnsi" w:hAnsiTheme="minorHAnsi"/>
        </w:rPr>
        <w:t xml:space="preserve"> myself in others’ lives or others’ situations.</w:t>
      </w:r>
    </w:p>
    <w:p w14:paraId="2B2637AC" w14:textId="77777777" w:rsidR="00E840DB" w:rsidRPr="00851478" w:rsidRDefault="00E840DB" w:rsidP="00E840DB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851478">
        <w:rPr>
          <w:rFonts w:asciiTheme="minorHAnsi" w:hAnsiTheme="minorHAnsi"/>
          <w:b/>
          <w:szCs w:val="28"/>
        </w:rPr>
        <w:t xml:space="preserve">Developer: </w:t>
      </w:r>
      <w:r w:rsidRPr="008023BA">
        <w:rPr>
          <w:rFonts w:asciiTheme="minorHAnsi" w:hAnsiTheme="minorHAnsi"/>
          <w:szCs w:val="28"/>
        </w:rPr>
        <w:t>Can</w:t>
      </w:r>
      <w:r>
        <w:rPr>
          <w:rFonts w:asciiTheme="minorHAnsi" w:hAnsiTheme="minorHAnsi"/>
          <w:b/>
          <w:szCs w:val="28"/>
        </w:rPr>
        <w:t xml:space="preserve"> </w:t>
      </w:r>
      <w:r w:rsidRPr="00851478">
        <w:rPr>
          <w:rFonts w:asciiTheme="minorHAnsi" w:hAnsiTheme="minorHAnsi"/>
        </w:rPr>
        <w:t>recognize and cultivate the potential in others</w:t>
      </w:r>
    </w:p>
    <w:p w14:paraId="74328717" w14:textId="77777777" w:rsidR="00E840DB" w:rsidRDefault="00E840DB" w:rsidP="00E840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B15EC">
        <w:rPr>
          <w:rFonts w:asciiTheme="minorHAnsi" w:hAnsiTheme="minorHAnsi"/>
          <w:b/>
          <w:szCs w:val="28"/>
        </w:rPr>
        <w:t xml:space="preserve">Includer: </w:t>
      </w:r>
      <w:r w:rsidRPr="00851478">
        <w:rPr>
          <w:rFonts w:asciiTheme="minorHAnsi" w:hAnsiTheme="minorHAnsi"/>
        </w:rPr>
        <w:t>Can get people to come together</w:t>
      </w:r>
    </w:p>
    <w:p w14:paraId="517573BE" w14:textId="77777777" w:rsidR="00E840DB" w:rsidRPr="00E840DB" w:rsidRDefault="00E840DB" w:rsidP="00E840DB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51478">
        <w:rPr>
          <w:rFonts w:asciiTheme="minorHAnsi" w:hAnsiTheme="minorHAnsi"/>
          <w:b/>
        </w:rPr>
        <w:t xml:space="preserve">Artistic Skills: </w:t>
      </w:r>
      <w:r w:rsidRPr="00851478">
        <w:rPr>
          <w:rFonts w:asciiTheme="minorHAnsi" w:hAnsiTheme="minorHAnsi"/>
        </w:rPr>
        <w:t>Beauty, originality, independence, imagination</w:t>
      </w:r>
    </w:p>
    <w:p w14:paraId="7437346E" w14:textId="41963C92" w:rsidR="00E840DB" w:rsidRPr="00E840DB" w:rsidRDefault="00E840DB" w:rsidP="00E840D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Restorative: </w:t>
      </w:r>
      <w:r w:rsidRPr="00851478">
        <w:rPr>
          <w:rFonts w:asciiTheme="minorHAnsi" w:hAnsiTheme="minorHAnsi"/>
        </w:rPr>
        <w:t>Am good at figuring out what is wrong and resolving it.</w:t>
      </w:r>
      <w:bookmarkStart w:id="0" w:name="_GoBack"/>
      <w:bookmarkEnd w:id="0"/>
    </w:p>
    <w:p w14:paraId="21E61991" w14:textId="77777777" w:rsidR="00E840DB" w:rsidRPr="008023BA" w:rsidRDefault="00E840DB" w:rsidP="00E840DB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8023BA">
        <w:rPr>
          <w:b/>
        </w:rPr>
        <w:t xml:space="preserve">Achiever: </w:t>
      </w:r>
      <w:r w:rsidRPr="008023BA">
        <w:t>I</w:t>
      </w:r>
      <w:r>
        <w:rPr>
          <w:b/>
        </w:rPr>
        <w:t xml:space="preserve"> </w:t>
      </w:r>
      <w:r w:rsidRPr="00851478">
        <w:rPr>
          <w:rFonts w:asciiTheme="minorHAnsi" w:hAnsiTheme="minorHAnsi"/>
        </w:rPr>
        <w:t>have a great deal of stamina and work hard.</w:t>
      </w:r>
    </w:p>
    <w:p w14:paraId="18015784" w14:textId="77777777" w:rsidR="00050EAA" w:rsidRPr="00050EAA" w:rsidRDefault="00050EAA" w:rsidP="00050EAA">
      <w:pPr>
        <w:ind w:left="720"/>
        <w:rPr>
          <w:rFonts w:ascii="Times New Roman" w:hAnsi="Times New Roman"/>
        </w:rPr>
      </w:pPr>
    </w:p>
    <w:p w14:paraId="04AAE3BC" w14:textId="77777777" w:rsidR="005F4216" w:rsidRPr="003E5B45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 xml:space="preserve">Meaning/Passion in my life </w:t>
      </w:r>
    </w:p>
    <w:p w14:paraId="03CA5852" w14:textId="77777777" w:rsidR="005F4216" w:rsidRPr="005F4216" w:rsidRDefault="005F4216" w:rsidP="005F4216">
      <w:pPr>
        <w:rPr>
          <w:rFonts w:ascii="Times New Roman" w:hAnsi="Times New Roman"/>
        </w:rPr>
      </w:pPr>
    </w:p>
    <w:p w14:paraId="583A577F" w14:textId="75C87894" w:rsidR="005F4216" w:rsidRPr="004A0016" w:rsidRDefault="005F4216" w:rsidP="005F4216">
      <w:pPr>
        <w:rPr>
          <w:rFonts w:cs="Trebuchet MS"/>
          <w:szCs w:val="26"/>
        </w:rPr>
      </w:pPr>
      <w:r w:rsidRPr="005F4216">
        <w:rPr>
          <w:rFonts w:cs="Trebuchet MS"/>
          <w:b/>
        </w:rPr>
        <w:t>1) Helping Others</w:t>
      </w:r>
      <w:r w:rsidR="003175EE">
        <w:rPr>
          <w:rFonts w:cs="Trebuchet MS"/>
          <w:b/>
        </w:rPr>
        <w:t xml:space="preserve">: </w:t>
      </w:r>
      <w:r w:rsidR="00035C62" w:rsidRPr="002A42BC">
        <w:rPr>
          <w:rFonts w:cs="Trebuchet MS"/>
          <w:szCs w:val="26"/>
        </w:rPr>
        <w:t>recognize and cult</w:t>
      </w:r>
      <w:r w:rsidR="00035C62">
        <w:rPr>
          <w:rFonts w:cs="Trebuchet MS"/>
          <w:szCs w:val="26"/>
        </w:rPr>
        <w:t xml:space="preserve">ivate the potential in others. </w:t>
      </w:r>
    </w:p>
    <w:p w14:paraId="2AEF61A4" w14:textId="06872A97" w:rsidR="005F4216" w:rsidRPr="004A00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>2) Working in Teams</w:t>
      </w:r>
      <w:r w:rsidR="003175EE">
        <w:rPr>
          <w:rFonts w:cs="Trebuchet MS"/>
          <w:b/>
        </w:rPr>
        <w:t xml:space="preserve">: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ntrigued with the unique qualities of each person. </w:t>
      </w:r>
    </w:p>
    <w:p w14:paraId="077CD7B7" w14:textId="7383A3D4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 xml:space="preserve">3) Meaning at Work: </w:t>
      </w:r>
      <w:r w:rsidRPr="005F4216">
        <w:rPr>
          <w:rFonts w:ascii="Times New Roman" w:hAnsi="Times New Roman"/>
        </w:rPr>
        <w:t>I make a deep commitment to work in which I really believe.</w:t>
      </w:r>
    </w:p>
    <w:p w14:paraId="6BD13DF0" w14:textId="77777777" w:rsidR="005F4216" w:rsidRPr="005F4216" w:rsidRDefault="005F4216" w:rsidP="005F4216">
      <w:pPr>
        <w:rPr>
          <w:rFonts w:ascii="Times New Roman" w:hAnsi="Times New Roman"/>
        </w:rPr>
      </w:pPr>
    </w:p>
    <w:p w14:paraId="752907CE" w14:textId="77777777" w:rsidR="005F4216" w:rsidRPr="003E5B45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 xml:space="preserve">Economic Engine </w:t>
      </w:r>
    </w:p>
    <w:p w14:paraId="421D4D6A" w14:textId="1DD01B3F" w:rsidR="005F4216" w:rsidRPr="005F4216" w:rsidRDefault="005F4216" w:rsidP="005F4216">
      <w:r w:rsidRPr="005F4216">
        <w:t>I will need to choose something that has a high income potential.</w:t>
      </w:r>
    </w:p>
    <w:p w14:paraId="458CD81C" w14:textId="77777777" w:rsidR="005F4216" w:rsidRPr="005F4216" w:rsidRDefault="005F4216" w:rsidP="005F4216"/>
    <w:p w14:paraId="30493F12" w14:textId="30BFC2C6" w:rsidR="005F4216" w:rsidRPr="004A0016" w:rsidRDefault="005F4216" w:rsidP="005F4216">
      <w:pPr>
        <w:rPr>
          <w:b/>
          <w:color w:val="0000FF"/>
          <w:sz w:val="32"/>
          <w:szCs w:val="32"/>
        </w:rPr>
      </w:pPr>
      <w:r w:rsidRPr="003E5B45">
        <w:rPr>
          <w:b/>
          <w:color w:val="0000FF"/>
          <w:sz w:val="32"/>
          <w:szCs w:val="32"/>
        </w:rPr>
        <w:t>Whole Person</w:t>
      </w:r>
    </w:p>
    <w:p w14:paraId="239959DA" w14:textId="7D16409B" w:rsidR="00050EAA" w:rsidRPr="00050EAA" w:rsidRDefault="005F4216" w:rsidP="00050EAA">
      <w:pPr>
        <w:rPr>
          <w:b/>
        </w:rPr>
      </w:pPr>
      <w:r w:rsidRPr="00050EAA">
        <w:rPr>
          <w:b/>
        </w:rPr>
        <w:t>1) Work Related</w:t>
      </w:r>
      <w:r w:rsidR="00050EAA">
        <w:rPr>
          <w:b/>
        </w:rPr>
        <w:t xml:space="preserve">: </w:t>
      </w:r>
      <w:r w:rsidRPr="005F4216">
        <w:t>I have al</w:t>
      </w:r>
      <w:r w:rsidR="00050EAA">
        <w:t xml:space="preserve">ways been interested in fashion </w:t>
      </w:r>
      <w:r w:rsidRPr="005F4216">
        <w:t xml:space="preserve">for very little money. </w:t>
      </w:r>
    </w:p>
    <w:p w14:paraId="1E7C0270" w14:textId="690271AE" w:rsidR="005F4216" w:rsidRPr="00050EAA" w:rsidRDefault="005F4216" w:rsidP="00050EAA">
      <w:pPr>
        <w:rPr>
          <w:b/>
        </w:rPr>
      </w:pPr>
      <w:r w:rsidRPr="00050EAA">
        <w:rPr>
          <w:b/>
        </w:rPr>
        <w:t>2) Personal Related – These are my Age 30 Vision</w:t>
      </w:r>
      <w:r w:rsidR="00050EAA">
        <w:rPr>
          <w:b/>
        </w:rPr>
        <w:t xml:space="preserve">: </w:t>
      </w:r>
      <w:r w:rsidRPr="00050EAA">
        <w:rPr>
          <w:b/>
        </w:rPr>
        <w:t xml:space="preserve">Family: </w:t>
      </w:r>
      <w:r w:rsidRPr="005F4216">
        <w:t>married, children, extended family</w:t>
      </w:r>
      <w:r w:rsidR="00050EAA">
        <w:rPr>
          <w:b/>
        </w:rPr>
        <w:t xml:space="preserve">. </w:t>
      </w:r>
      <w:r w:rsidRPr="00050EAA">
        <w:rPr>
          <w:b/>
        </w:rPr>
        <w:t xml:space="preserve">Other: </w:t>
      </w:r>
      <w:r w:rsidRPr="005F4216">
        <w:t>NYC (or other large city), health, friends</w:t>
      </w:r>
    </w:p>
    <w:sectPr w:rsidR="005F4216" w:rsidRPr="00050EAA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53BE6" w14:textId="77777777" w:rsidR="00E86D39" w:rsidRDefault="00E86D39" w:rsidP="00A41EC3">
      <w:r>
        <w:separator/>
      </w:r>
    </w:p>
  </w:endnote>
  <w:endnote w:type="continuationSeparator" w:id="0">
    <w:p w14:paraId="373D0722" w14:textId="77777777" w:rsidR="00E86D39" w:rsidRDefault="00E86D39" w:rsidP="00A4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FA64" w14:textId="2B85C072" w:rsidR="00E86D39" w:rsidRDefault="00E86D39">
    <w:pPr>
      <w:pStyle w:val="Footer"/>
    </w:pPr>
    <w:r>
      <w:fldChar w:fldCharType="begin"/>
    </w:r>
    <w:r>
      <w:instrText xml:space="preserve"> TIME \@ "M/d/yy" </w:instrText>
    </w:r>
    <w:r>
      <w:fldChar w:fldCharType="separate"/>
    </w:r>
    <w:r w:rsidR="00817136">
      <w:rPr>
        <w:noProof/>
      </w:rPr>
      <w:t>3/5/13</w:t>
    </w:r>
    <w:r>
      <w:fldChar w:fldCharType="end"/>
    </w:r>
    <w:r>
      <w:tab/>
    </w:r>
    <w:r w:rsidRPr="004A0016">
      <w:rPr>
        <w:rFonts w:ascii="Times New Roman" w:hAnsi="Times New Roman" w:cs="Times New Roman"/>
      </w:rPr>
      <w:fldChar w:fldCharType="begin"/>
    </w:r>
    <w:r w:rsidRPr="004A0016">
      <w:rPr>
        <w:rFonts w:ascii="Times New Roman" w:hAnsi="Times New Roman" w:cs="Times New Roman"/>
      </w:rPr>
      <w:instrText xml:space="preserve"> FILENAME </w:instrText>
    </w:r>
    <w:r w:rsidRPr="004A0016">
      <w:rPr>
        <w:rFonts w:ascii="Times New Roman" w:hAnsi="Times New Roman" w:cs="Times New Roman"/>
      </w:rPr>
      <w:fldChar w:fldCharType="separate"/>
    </w:r>
    <w:r w:rsidR="00817136">
      <w:rPr>
        <w:rFonts w:ascii="Times New Roman" w:hAnsi="Times New Roman" w:cs="Times New Roman"/>
        <w:noProof/>
      </w:rPr>
      <w:t>Casey-Right_Career-Elevator.docx</w:t>
    </w:r>
    <w:r w:rsidRPr="004A0016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17136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17136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D171C" w14:textId="77777777" w:rsidR="00E86D39" w:rsidRDefault="00E86D39" w:rsidP="00A41EC3">
      <w:r>
        <w:separator/>
      </w:r>
    </w:p>
  </w:footnote>
  <w:footnote w:type="continuationSeparator" w:id="0">
    <w:p w14:paraId="3ACD40D5" w14:textId="77777777" w:rsidR="00E86D39" w:rsidRDefault="00E86D39" w:rsidP="00A41E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63CD" w14:textId="1AD9BEEA" w:rsidR="00E86D39" w:rsidRPr="00A41EC3" w:rsidRDefault="00E86D39" w:rsidP="00A41EC3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Right Career – Elevator Statement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271"/>
    <w:multiLevelType w:val="hybridMultilevel"/>
    <w:tmpl w:val="A8B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5F29"/>
    <w:multiLevelType w:val="hybridMultilevel"/>
    <w:tmpl w:val="F4A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CF6"/>
    <w:multiLevelType w:val="hybridMultilevel"/>
    <w:tmpl w:val="957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8101B"/>
    <w:multiLevelType w:val="hybridMultilevel"/>
    <w:tmpl w:val="264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5396F"/>
    <w:multiLevelType w:val="hybridMultilevel"/>
    <w:tmpl w:val="46A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81A9A"/>
    <w:multiLevelType w:val="hybridMultilevel"/>
    <w:tmpl w:val="95DEE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43C3C"/>
    <w:multiLevelType w:val="hybridMultilevel"/>
    <w:tmpl w:val="00145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E966D4"/>
    <w:multiLevelType w:val="hybridMultilevel"/>
    <w:tmpl w:val="3EBC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C74B8"/>
    <w:multiLevelType w:val="hybridMultilevel"/>
    <w:tmpl w:val="0EC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2880" w:hanging="360"/>
      </w:pPr>
    </w:lvl>
    <w:lvl w:ilvl="7" w:tplc="04090019">
      <w:start w:val="1"/>
      <w:numFmt w:val="lowerLetter"/>
      <w:lvlText w:val="%8."/>
      <w:lvlJc w:val="left"/>
      <w:pPr>
        <w:ind w:left="3600" w:hanging="360"/>
      </w:pPr>
    </w:lvl>
    <w:lvl w:ilvl="8" w:tplc="0409001B">
      <w:start w:val="1"/>
      <w:numFmt w:val="lowerRoman"/>
      <w:lvlText w:val="%9."/>
      <w:lvlJc w:val="right"/>
      <w:pPr>
        <w:ind w:left="4320" w:hanging="180"/>
      </w:pPr>
    </w:lvl>
  </w:abstractNum>
  <w:abstractNum w:abstractNumId="9">
    <w:nsid w:val="4A9A4D91"/>
    <w:multiLevelType w:val="hybridMultilevel"/>
    <w:tmpl w:val="EA7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C4106"/>
    <w:multiLevelType w:val="hybridMultilevel"/>
    <w:tmpl w:val="B262F7DA"/>
    <w:lvl w:ilvl="0" w:tplc="B23C59B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70B7EE8"/>
    <w:multiLevelType w:val="hybridMultilevel"/>
    <w:tmpl w:val="9992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7053BC"/>
    <w:multiLevelType w:val="hybridMultilevel"/>
    <w:tmpl w:val="1AE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C62495"/>
    <w:multiLevelType w:val="hybridMultilevel"/>
    <w:tmpl w:val="31E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F7081"/>
    <w:multiLevelType w:val="hybridMultilevel"/>
    <w:tmpl w:val="AC4A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11"/>
  </w:num>
  <w:num w:numId="6">
    <w:abstractNumId w:val="14"/>
  </w:num>
  <w:num w:numId="7">
    <w:abstractNumId w:val="8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12"/>
  </w:num>
  <w:num w:numId="13">
    <w:abstractNumId w:val="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3"/>
    <w:rsid w:val="00035C62"/>
    <w:rsid w:val="00044BA5"/>
    <w:rsid w:val="00050EAA"/>
    <w:rsid w:val="000942B7"/>
    <w:rsid w:val="000B7BE4"/>
    <w:rsid w:val="00107219"/>
    <w:rsid w:val="003175EE"/>
    <w:rsid w:val="003E5B45"/>
    <w:rsid w:val="00485A11"/>
    <w:rsid w:val="004A0016"/>
    <w:rsid w:val="004B2BC3"/>
    <w:rsid w:val="005F4216"/>
    <w:rsid w:val="007E38B9"/>
    <w:rsid w:val="00800162"/>
    <w:rsid w:val="00817136"/>
    <w:rsid w:val="008F0569"/>
    <w:rsid w:val="00A41EC3"/>
    <w:rsid w:val="00B312B6"/>
    <w:rsid w:val="00CD02C0"/>
    <w:rsid w:val="00D932F6"/>
    <w:rsid w:val="00E25236"/>
    <w:rsid w:val="00E44725"/>
    <w:rsid w:val="00E840DB"/>
    <w:rsid w:val="00E86D39"/>
    <w:rsid w:val="00F53642"/>
    <w:rsid w:val="00F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B0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n:Library:Application%20Support:Microsoft:Office:User%20Templates:My%20Templates:Word%20Template-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Template-Reports.dotx</Template>
  <TotalTime>60</TotalTime>
  <Pages>1</Pages>
  <Words>257</Words>
  <Characters>1468</Characters>
  <Application>Microsoft Macintosh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15</cp:revision>
  <cp:lastPrinted>2013-03-05T22:50:00Z</cp:lastPrinted>
  <dcterms:created xsi:type="dcterms:W3CDTF">2013-03-04T20:33:00Z</dcterms:created>
  <dcterms:modified xsi:type="dcterms:W3CDTF">2013-03-05T22:50:00Z</dcterms:modified>
</cp:coreProperties>
</file>